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75" w:rsidRDefault="00D52F75" w:rsidP="00D52F75">
      <w:pPr>
        <w:pStyle w:val="Heading1"/>
        <w:jc w:val="center"/>
        <w:rPr>
          <w:lang w:val="en-US"/>
        </w:rPr>
      </w:pPr>
      <w:r>
        <w:rPr>
          <w:lang w:val="en-US"/>
        </w:rPr>
        <w:t>Grocery Store</w:t>
      </w:r>
    </w:p>
    <w:p w:rsidR="00D52F75" w:rsidRPr="00720352" w:rsidRDefault="00D52F75" w:rsidP="00D52F75">
      <w:pPr>
        <w:pStyle w:val="OPM-blankline"/>
        <w:rPr>
          <w:lang w:val="en-US"/>
        </w:rPr>
      </w:pPr>
    </w:p>
    <w:p w:rsidR="00D52F75" w:rsidRDefault="00D52F75" w:rsidP="00D52F75">
      <w:pPr>
        <w:pStyle w:val="OPM-blankline"/>
        <w:rPr>
          <w:lang w:val="en-US"/>
        </w:rPr>
      </w:pPr>
    </w:p>
    <w:p w:rsidR="006E3190" w:rsidRDefault="0073680F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3680F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begin"/>
      </w:r>
      <w:r w:rsidR="006E3190">
        <w:rPr>
          <w:rFonts w:ascii="Times New Roman" w:hAnsi="Times New Roman" w:cs="Times New Roman"/>
          <w:b w:val="0"/>
          <w:bCs w:val="0"/>
          <w:caps w:val="0"/>
          <w:lang w:val="en-US"/>
        </w:rPr>
        <w:instrText xml:space="preserve"> TOC \h \z \t "OPM - Heading,1,OPM - Heading 2,2,OPM - Heading 3,3" </w:instrText>
      </w:r>
      <w:r w:rsidRPr="0073680F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separate"/>
      </w:r>
      <w:hyperlink w:anchor="_Toc361951486" w:history="1">
        <w:r w:rsidR="006E3190" w:rsidRPr="00F16EA0">
          <w:rPr>
            <w:rStyle w:val="Hyperlink"/>
            <w:noProof/>
            <w:lang w:val="en-US"/>
          </w:rPr>
          <w:t>Grocery Store Details</w:t>
        </w:r>
        <w:r w:rsidR="006E319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190">
          <w:rPr>
            <w:noProof/>
            <w:webHidden/>
          </w:rPr>
          <w:instrText xml:space="preserve"> PAGEREF _Toc361951486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19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2F75" w:rsidRDefault="0073680F" w:rsidP="00D52F75">
      <w:pPr>
        <w:pStyle w:val="OPM-blankline"/>
        <w:rPr>
          <w:lang w:val="en-US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lang w:val="en-US"/>
        </w:rPr>
        <w:fldChar w:fldCharType="end"/>
      </w:r>
    </w:p>
    <w:p w:rsidR="00D52F75" w:rsidRDefault="00D52F75" w:rsidP="00D52F75">
      <w:pPr>
        <w:pStyle w:val="OPM-blankline"/>
        <w:rPr>
          <w:lang w:val="en-US"/>
        </w:rPr>
      </w:pPr>
    </w:p>
    <w:p w:rsidR="00D52F75" w:rsidRDefault="00D52F75" w:rsidP="00D52F75">
      <w:pPr>
        <w:pStyle w:val="OPM-Heading"/>
        <w:rPr>
          <w:lang w:val="en-US"/>
        </w:rPr>
      </w:pPr>
      <w:bookmarkStart w:id="0" w:name="_Toc361951486"/>
      <w:r>
        <w:rPr>
          <w:lang w:val="en-US"/>
        </w:rPr>
        <w:t>Grocery Store Details</w:t>
      </w:r>
      <w:bookmarkEnd w:id="0"/>
    </w:p>
    <w:p w:rsidR="00D52F75" w:rsidRDefault="00D52F75" w:rsidP="00D52F75">
      <w:pPr>
        <w:pStyle w:val="OPM-blankline"/>
        <w:rPr>
          <w:lang w:val="en-US"/>
        </w:rPr>
      </w:pPr>
    </w:p>
    <w:p w:rsidR="00D52F75" w:rsidRPr="00247946" w:rsidRDefault="00D52F75" w:rsidP="00D52F75">
      <w:pPr>
        <w:pStyle w:val="OPM-conclusion"/>
      </w:pPr>
      <w:proofErr w:type="gramStart"/>
      <w:r w:rsidRPr="00247946">
        <w:t>the</w:t>
      </w:r>
      <w:proofErr w:type="gramEnd"/>
      <w:r w:rsidRPr="00247946">
        <w:t xml:space="preserve"> grocery store details have been collected if</w:t>
      </w:r>
    </w:p>
    <w:p w:rsidR="00D52F75" w:rsidRPr="00247946" w:rsidRDefault="00D52F75" w:rsidP="00D52F75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>the applicant intends to conduct any type of food preparation</w:t>
      </w:r>
      <w:r w:rsidRPr="00247946">
        <w:t xml:space="preserve"> and</w:t>
      </w:r>
    </w:p>
    <w:p w:rsidR="00D52F75" w:rsidRPr="00247946" w:rsidRDefault="00D52F75" w:rsidP="00D52F75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>the applicant intends to sell perishable food (eggs, fluid milk and refrigerated meats)</w:t>
      </w:r>
      <w:r w:rsidRPr="00247946">
        <w:t xml:space="preserve"> and</w:t>
      </w:r>
    </w:p>
    <w:p w:rsidR="00AB2404" w:rsidRPr="00247946" w:rsidRDefault="00AB2404" w:rsidP="00AB2404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 xml:space="preserve">the applicant </w:t>
      </w:r>
      <w:r w:rsidR="0054185B" w:rsidRPr="00247946">
        <w:rPr>
          <w:u w:val="single" w:color="666699"/>
        </w:rPr>
        <w:t>intends to</w:t>
      </w:r>
      <w:r w:rsidRPr="00247946">
        <w:rPr>
          <w:u w:val="single" w:color="666699"/>
        </w:rPr>
        <w:t xml:space="preserve"> sell beer for off-premise consumption</w:t>
      </w:r>
      <w:r w:rsidRPr="00247946">
        <w:t xml:space="preserve"> and</w:t>
      </w:r>
    </w:p>
    <w:p w:rsidR="00AB2404" w:rsidRPr="00247946" w:rsidRDefault="00AB2404" w:rsidP="00AB2404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 xml:space="preserve">the applicant </w:t>
      </w:r>
      <w:r w:rsidR="0054185B" w:rsidRPr="00247946">
        <w:rPr>
          <w:u w:val="single" w:color="666699"/>
        </w:rPr>
        <w:t>intends to</w:t>
      </w:r>
      <w:r w:rsidRPr="00247946">
        <w:rPr>
          <w:u w:val="single" w:color="666699"/>
        </w:rPr>
        <w:t xml:space="preserve"> sell wine products for off-premise consumption</w:t>
      </w:r>
      <w:r w:rsidRPr="00247946">
        <w:t xml:space="preserve"> and</w:t>
      </w:r>
    </w:p>
    <w:p w:rsidR="00D52F75" w:rsidRPr="00247946" w:rsidRDefault="00D52F75" w:rsidP="00D52F75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 xml:space="preserve">the applicant </w:t>
      </w:r>
      <w:r w:rsidR="009A55EE" w:rsidRPr="00247946">
        <w:rPr>
          <w:u w:val="single" w:color="666699"/>
        </w:rPr>
        <w:t>intends to</w:t>
      </w:r>
      <w:r w:rsidRPr="00247946">
        <w:rPr>
          <w:u w:val="single" w:color="666699"/>
        </w:rPr>
        <w:t xml:space="preserve"> use a commercial weighing or measuring device</w:t>
      </w:r>
      <w:r w:rsidRPr="00247946">
        <w:t xml:space="preserve"> and</w:t>
      </w:r>
    </w:p>
    <w:p w:rsidR="00083FDD" w:rsidRPr="00247946" w:rsidRDefault="00083FDD" w:rsidP="00D52F75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>the applicant intends to operate a vending machine</w:t>
      </w:r>
      <w:r w:rsidRPr="00247946">
        <w:t xml:space="preserve"> and</w:t>
      </w:r>
    </w:p>
    <w:p w:rsidR="00D52F75" w:rsidRPr="00247946" w:rsidRDefault="00D52F75" w:rsidP="00D52F75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 xml:space="preserve">the applicant </w:t>
      </w:r>
      <w:r w:rsidR="00F942F1" w:rsidRPr="00247946">
        <w:rPr>
          <w:u w:val="single" w:color="666699"/>
        </w:rPr>
        <w:t>intends</w:t>
      </w:r>
      <w:r w:rsidRPr="00247946">
        <w:rPr>
          <w:u w:val="single" w:color="666699"/>
        </w:rPr>
        <w:t xml:space="preserve"> </w:t>
      </w:r>
      <w:r w:rsidR="00D4707C" w:rsidRPr="00247946">
        <w:rPr>
          <w:u w:val="single" w:color="666699"/>
        </w:rPr>
        <w:t xml:space="preserve">to </w:t>
      </w:r>
      <w:r w:rsidRPr="00247946">
        <w:rPr>
          <w:u w:val="single" w:color="666699"/>
        </w:rPr>
        <w:t>sell lottery tickets</w:t>
      </w:r>
      <w:r w:rsidRPr="00247946">
        <w:t xml:space="preserve"> and</w:t>
      </w:r>
    </w:p>
    <w:p w:rsidR="00B74766" w:rsidRPr="00247946" w:rsidRDefault="00B74766" w:rsidP="00AB2404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 xml:space="preserve">the applicant </w:t>
      </w:r>
      <w:r w:rsidR="00F74C36" w:rsidRPr="00247946">
        <w:rPr>
          <w:u w:val="single" w:color="666699"/>
        </w:rPr>
        <w:t>intends</w:t>
      </w:r>
      <w:r w:rsidRPr="00247946">
        <w:rPr>
          <w:u w:val="single" w:color="666699"/>
        </w:rPr>
        <w:t xml:space="preserve"> to sell prescription medication</w:t>
      </w:r>
      <w:r w:rsidRPr="00247946">
        <w:t xml:space="preserve"> and</w:t>
      </w:r>
    </w:p>
    <w:p w:rsidR="00D52F75" w:rsidRPr="00247946" w:rsidRDefault="00D52F75" w:rsidP="00D52F75">
      <w:pPr>
        <w:pStyle w:val="OPM-level1"/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Pr="00247946">
        <w:rPr>
          <w:u w:val="single" w:color="666699"/>
        </w:rPr>
        <w:t xml:space="preserve">the applicant </w:t>
      </w:r>
      <w:r w:rsidR="00735913" w:rsidRPr="00247946">
        <w:rPr>
          <w:u w:val="single" w:color="666699"/>
        </w:rPr>
        <w:t>intends</w:t>
      </w:r>
      <w:r w:rsidRPr="00247946">
        <w:rPr>
          <w:u w:val="single" w:color="666699"/>
        </w:rPr>
        <w:t xml:space="preserve"> </w:t>
      </w:r>
      <w:r w:rsidR="00DC6865" w:rsidRPr="00247946">
        <w:rPr>
          <w:u w:val="single" w:color="666699"/>
        </w:rPr>
        <w:t xml:space="preserve">to </w:t>
      </w:r>
      <w:r w:rsidRPr="00247946">
        <w:rPr>
          <w:u w:val="single" w:color="666699"/>
        </w:rPr>
        <w:t xml:space="preserve">accept </w:t>
      </w:r>
      <w:r w:rsidR="00247946" w:rsidRPr="00247946">
        <w:rPr>
          <w:u w:val="single" w:color="666699"/>
        </w:rPr>
        <w:t>online payments</w:t>
      </w:r>
      <w:r w:rsidR="00525F65" w:rsidRPr="00247946">
        <w:rPr>
          <w:u w:color="666699"/>
        </w:rPr>
        <w:t xml:space="preserve"> </w:t>
      </w:r>
      <w:r w:rsidRPr="00247946">
        <w:t>and</w:t>
      </w:r>
    </w:p>
    <w:p w:rsidR="00D52F75" w:rsidRPr="00247946" w:rsidRDefault="00D52F75" w:rsidP="00D52F75">
      <w:pPr>
        <w:pStyle w:val="OPM-level1"/>
        <w:rPr>
          <w:u w:color="666699"/>
        </w:rPr>
      </w:pPr>
      <w:proofErr w:type="gramStart"/>
      <w:r w:rsidRPr="00247946">
        <w:t>it</w:t>
      </w:r>
      <w:proofErr w:type="gramEnd"/>
      <w:r w:rsidRPr="00247946">
        <w:t xml:space="preserve"> is known whether or not </w:t>
      </w:r>
      <w:r w:rsidR="00735913" w:rsidRPr="00247946">
        <w:rPr>
          <w:u w:val="single" w:color="666699"/>
        </w:rPr>
        <w:t>the applicant intends</w:t>
      </w:r>
      <w:r w:rsidRPr="00247946">
        <w:rPr>
          <w:u w:val="single" w:color="666699"/>
        </w:rPr>
        <w:t xml:space="preserve"> </w:t>
      </w:r>
      <w:r w:rsidR="00DC6865" w:rsidRPr="00247946">
        <w:rPr>
          <w:u w:val="single" w:color="666699"/>
        </w:rPr>
        <w:t xml:space="preserve">to </w:t>
      </w:r>
      <w:r w:rsidRPr="00247946">
        <w:rPr>
          <w:u w:val="single" w:color="666699"/>
        </w:rPr>
        <w:t>accept returnable empty beverage containers for redemption</w:t>
      </w:r>
    </w:p>
    <w:p w:rsidR="00634499" w:rsidRPr="00A209FB" w:rsidRDefault="00634499" w:rsidP="00634499">
      <w:pPr>
        <w:pStyle w:val="OPM-blankline"/>
      </w:pPr>
    </w:p>
    <w:p w:rsidR="00626FBD" w:rsidRDefault="00626FBD"/>
    <w:sectPr w:rsidR="00626FBD" w:rsidSect="009F07DD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9">
      <wne:macro wne:macroName="TEMPLATEPROJECT.FLUENTRIBBON.ACTIONINVISIBLEOPERATOR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3">
      <wne:macro wne:macroName="TEMPLATEPROJECT.FLUENTRIBBON.ACTIONSILENTOPERATOR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7D8" w:rsidRDefault="008657D8">
      <w:r>
        <w:separator/>
      </w:r>
    </w:p>
  </w:endnote>
  <w:endnote w:type="continuationSeparator" w:id="0">
    <w:p w:rsidR="008657D8" w:rsidRDefault="00865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D7" w:rsidRDefault="0073680F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fldSimple w:instr=" PAGE   \* MERGEFORMAT ">
      <w:r w:rsidR="00247946">
        <w:rPr>
          <w:noProof/>
        </w:rPr>
        <w:t>1</w:t>
      </w:r>
    </w:fldSimple>
  </w:p>
  <w:p w:rsidR="00FB31D7" w:rsidRDefault="0073680F">
    <w:pPr>
      <w:pStyle w:val="Footer"/>
      <w:tabs>
        <w:tab w:val="clear" w:pos="8640"/>
      </w:tabs>
    </w:pPr>
    <w:fldSimple w:instr=" SAVEDATE  \@ &quot;d/MM/yyyy h:mm am/pm&quot;  \* MERGEFORMAT ">
      <w:r w:rsidR="0057703D">
        <w:rPr>
          <w:noProof/>
        </w:rPr>
        <w:t>21/05/2013 4:12 PM</w:t>
      </w:r>
    </w:fldSimple>
  </w:p>
  <w:p w:rsidR="00FB31D7" w:rsidRDefault="00FB31D7"/>
  <w:p w:rsidR="00FB31D7" w:rsidRDefault="00FB31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7D8" w:rsidRDefault="008657D8">
      <w:r>
        <w:separator/>
      </w:r>
    </w:p>
  </w:footnote>
  <w:footnote w:type="continuationSeparator" w:id="0">
    <w:p w:rsidR="008657D8" w:rsidRDefault="00865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proofState w:grammar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65677"/>
    <w:rsid w:val="00083FDD"/>
    <w:rsid w:val="00093520"/>
    <w:rsid w:val="000B350E"/>
    <w:rsid w:val="000D65DF"/>
    <w:rsid w:val="00124419"/>
    <w:rsid w:val="00182F26"/>
    <w:rsid w:val="001B09CF"/>
    <w:rsid w:val="001D27CE"/>
    <w:rsid w:val="001D3460"/>
    <w:rsid w:val="001E0CD2"/>
    <w:rsid w:val="00213C8C"/>
    <w:rsid w:val="002405D9"/>
    <w:rsid w:val="00242497"/>
    <w:rsid w:val="00247946"/>
    <w:rsid w:val="002537E6"/>
    <w:rsid w:val="00267E45"/>
    <w:rsid w:val="002C1E16"/>
    <w:rsid w:val="002C235D"/>
    <w:rsid w:val="002D26F6"/>
    <w:rsid w:val="002E4421"/>
    <w:rsid w:val="002F7833"/>
    <w:rsid w:val="00321CD0"/>
    <w:rsid w:val="0034010E"/>
    <w:rsid w:val="00373E26"/>
    <w:rsid w:val="003F0733"/>
    <w:rsid w:val="00413176"/>
    <w:rsid w:val="004178BC"/>
    <w:rsid w:val="004227A6"/>
    <w:rsid w:val="00447429"/>
    <w:rsid w:val="004504D7"/>
    <w:rsid w:val="004939AE"/>
    <w:rsid w:val="005228EC"/>
    <w:rsid w:val="00525F65"/>
    <w:rsid w:val="00527563"/>
    <w:rsid w:val="0053506A"/>
    <w:rsid w:val="0054185B"/>
    <w:rsid w:val="00547C1F"/>
    <w:rsid w:val="0057703D"/>
    <w:rsid w:val="005C56B8"/>
    <w:rsid w:val="005D02BF"/>
    <w:rsid w:val="005D3051"/>
    <w:rsid w:val="00626FBD"/>
    <w:rsid w:val="0062732C"/>
    <w:rsid w:val="00634499"/>
    <w:rsid w:val="00661A26"/>
    <w:rsid w:val="006664A6"/>
    <w:rsid w:val="006C69BE"/>
    <w:rsid w:val="006E3190"/>
    <w:rsid w:val="006F7FE1"/>
    <w:rsid w:val="00704F76"/>
    <w:rsid w:val="00735913"/>
    <w:rsid w:val="0073680F"/>
    <w:rsid w:val="0074585D"/>
    <w:rsid w:val="0077247A"/>
    <w:rsid w:val="00772B5A"/>
    <w:rsid w:val="00774752"/>
    <w:rsid w:val="00783573"/>
    <w:rsid w:val="007F5866"/>
    <w:rsid w:val="00847B0C"/>
    <w:rsid w:val="008657D8"/>
    <w:rsid w:val="00896539"/>
    <w:rsid w:val="00923D1C"/>
    <w:rsid w:val="00987B90"/>
    <w:rsid w:val="009A55EE"/>
    <w:rsid w:val="009B3E4A"/>
    <w:rsid w:val="009D0171"/>
    <w:rsid w:val="009E0E67"/>
    <w:rsid w:val="009E5410"/>
    <w:rsid w:val="009F07DD"/>
    <w:rsid w:val="009F1121"/>
    <w:rsid w:val="009F72E9"/>
    <w:rsid w:val="00A10E5E"/>
    <w:rsid w:val="00A209FB"/>
    <w:rsid w:val="00AB2404"/>
    <w:rsid w:val="00AD0B0C"/>
    <w:rsid w:val="00B1739C"/>
    <w:rsid w:val="00B23E59"/>
    <w:rsid w:val="00B6470C"/>
    <w:rsid w:val="00B74766"/>
    <w:rsid w:val="00B97DA0"/>
    <w:rsid w:val="00BC4E8D"/>
    <w:rsid w:val="00BE0B77"/>
    <w:rsid w:val="00C3534C"/>
    <w:rsid w:val="00C90129"/>
    <w:rsid w:val="00CB5917"/>
    <w:rsid w:val="00D4707C"/>
    <w:rsid w:val="00D52F75"/>
    <w:rsid w:val="00D56395"/>
    <w:rsid w:val="00D61C07"/>
    <w:rsid w:val="00D77213"/>
    <w:rsid w:val="00D941A4"/>
    <w:rsid w:val="00DC6865"/>
    <w:rsid w:val="00E06407"/>
    <w:rsid w:val="00E34A87"/>
    <w:rsid w:val="00E60E27"/>
    <w:rsid w:val="00E64889"/>
    <w:rsid w:val="00E71125"/>
    <w:rsid w:val="00E741F8"/>
    <w:rsid w:val="00E8567E"/>
    <w:rsid w:val="00EE44A3"/>
    <w:rsid w:val="00EE4578"/>
    <w:rsid w:val="00F1259A"/>
    <w:rsid w:val="00F203D1"/>
    <w:rsid w:val="00F234B6"/>
    <w:rsid w:val="00F71D8C"/>
    <w:rsid w:val="00F74C36"/>
    <w:rsid w:val="00F85F42"/>
    <w:rsid w:val="00F942F1"/>
    <w:rsid w:val="00FA71A6"/>
    <w:rsid w:val="00FB31D7"/>
    <w:rsid w:val="00FB5DE6"/>
    <w:rsid w:val="00FC07F8"/>
    <w:rsid w:val="00FC0C00"/>
    <w:rsid w:val="00FD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732C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2732C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62732C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62732C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62732C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62732C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62732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732C"/>
  </w:style>
  <w:style w:type="paragraph" w:customStyle="1" w:styleId="Tablecontents">
    <w:name w:val="Table contents"/>
    <w:basedOn w:val="Normal"/>
    <w:rsid w:val="0062732C"/>
    <w:pPr>
      <w:spacing w:before="60" w:after="60"/>
      <w:ind w:left="284"/>
    </w:pPr>
  </w:style>
  <w:style w:type="paragraph" w:styleId="Footer">
    <w:name w:val="footer"/>
    <w:basedOn w:val="Normal"/>
    <w:rsid w:val="0062732C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62732C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62732C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62732C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62732C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62732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2732C"/>
    <w:rPr>
      <w:vertAlign w:val="superscript"/>
    </w:rPr>
  </w:style>
  <w:style w:type="character" w:styleId="CommentReference">
    <w:name w:val="annotation reference"/>
    <w:basedOn w:val="DefaultParagraphFont"/>
    <w:semiHidden/>
    <w:rsid w:val="0062732C"/>
    <w:rPr>
      <w:sz w:val="16"/>
      <w:szCs w:val="16"/>
    </w:rPr>
  </w:style>
  <w:style w:type="paragraph" w:styleId="DocumentMap">
    <w:name w:val="Document Map"/>
    <w:basedOn w:val="Normal"/>
    <w:semiHidden/>
    <w:rsid w:val="0062732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62732C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62732C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62732C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62732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2732C"/>
    <w:rPr>
      <w:b/>
      <w:bCs/>
    </w:rPr>
  </w:style>
  <w:style w:type="paragraph" w:styleId="BalloonText">
    <w:name w:val="Balloon Text"/>
    <w:basedOn w:val="Normal"/>
    <w:semiHidden/>
    <w:rsid w:val="0062732C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62732C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62732C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62732C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62732C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62732C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62732C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62732C"/>
  </w:style>
  <w:style w:type="paragraph" w:customStyle="1" w:styleId="OPM-blankline">
    <w:name w:val="OPM - blank line"/>
    <w:basedOn w:val="Normal"/>
    <w:rsid w:val="0062732C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62732C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923D1C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basedOn w:val="DefaultParagraphFont"/>
    <w:rsid w:val="00923D1C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Normal"/>
    <w:next w:val="OPM-Heading2"/>
    <w:rsid w:val="0062732C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62732C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62732C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62732C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62732C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62732C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62732C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62732C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62732C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62732C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basedOn w:val="OPM-Fact"/>
    <w:rsid w:val="00923D1C"/>
  </w:style>
  <w:style w:type="paragraph" w:customStyle="1" w:styleId="OPM-RuleDefinition">
    <w:name w:val="OPM - Rule Definition"/>
    <w:basedOn w:val="OPM-blankline"/>
    <w:next w:val="Normal"/>
    <w:rsid w:val="00923D1C"/>
  </w:style>
  <w:style w:type="paragraph" w:customStyle="1" w:styleId="OPM-RuleEndDate">
    <w:name w:val="OPM - Rule End Date"/>
    <w:basedOn w:val="OPM-blankline"/>
    <w:next w:val="OPM-conclusion"/>
    <w:rsid w:val="00923D1C"/>
  </w:style>
  <w:style w:type="paragraph" w:customStyle="1" w:styleId="OPM-RuleName">
    <w:name w:val="OPM - Rule Name"/>
    <w:basedOn w:val="OPM-Heading3"/>
    <w:next w:val="OPM-conclusion"/>
    <w:rsid w:val="0062732C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923D1C"/>
  </w:style>
  <w:style w:type="paragraph" w:customStyle="1" w:styleId="OPM-RuleStartDate">
    <w:name w:val="OPM - Rule Start Date"/>
    <w:basedOn w:val="OPM-blankline"/>
    <w:next w:val="OPM-RuleEndDate"/>
    <w:rsid w:val="00923D1C"/>
  </w:style>
  <w:style w:type="paragraph" w:customStyle="1" w:styleId="OPM-RuleSynchId">
    <w:name w:val="OPM - Rule Synch Id"/>
    <w:basedOn w:val="OPM-blankline"/>
    <w:next w:val="OPM-RuleDefinition"/>
    <w:rsid w:val="00923D1C"/>
  </w:style>
  <w:style w:type="paragraph" w:customStyle="1" w:styleId="OPM-ruletype">
    <w:name w:val="OPM - rule type"/>
    <w:basedOn w:val="OPM-Heading3"/>
    <w:rsid w:val="0062732C"/>
    <w:rPr>
      <w:i/>
    </w:rPr>
  </w:style>
  <w:style w:type="table" w:styleId="TableGrid">
    <w:name w:val="Table Grid"/>
    <w:basedOn w:val="TableNormal"/>
    <w:rsid w:val="0062732C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62732C"/>
    <w:rPr>
      <w:rFonts w:ascii="Verdana" w:eastAsia="Batang" w:hAnsi="Verdana"/>
      <w:sz w:val="16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D52F75"/>
    <w:pPr>
      <w:spacing w:before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D52F75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6E3190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6E3190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6E3190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E3190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E3190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E3190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E3190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E3190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OPM-ruletags">
    <w:name w:val="OPM - ruletags"/>
    <w:basedOn w:val="Normal"/>
    <w:qFormat/>
    <w:rsid w:val="0062732C"/>
    <w:rPr>
      <w:color w:val="808080" w:themeColor="background1" w:themeShade="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Nov2016\Templates\Policy%20Modeling%2012.2.5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35871-C29E-4154-AD9A-F62B9914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12.2.5 Word Template.dotm</Template>
  <TotalTime>58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FGUY</cp:lastModifiedBy>
  <cp:revision>34</cp:revision>
  <dcterms:created xsi:type="dcterms:W3CDTF">2012-07-20T01:24:00Z</dcterms:created>
  <dcterms:modified xsi:type="dcterms:W3CDTF">2016-11-08T05:46:00Z</dcterms:modified>
</cp:coreProperties>
</file>