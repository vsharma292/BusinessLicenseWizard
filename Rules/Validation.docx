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B06" w:rsidRDefault="006A7B06" w:rsidP="006A7B06">
      <w:pPr>
        <w:pStyle w:val="OPM-blankline"/>
      </w:pPr>
    </w:p>
    <w:p w:rsidR="006A7B06" w:rsidRDefault="006A7B06" w:rsidP="006A7B06">
      <w:pPr>
        <w:pStyle w:val="Heading1"/>
        <w:jc w:val="center"/>
      </w:pPr>
      <w:r>
        <w:t>Validation Rules</w:t>
      </w:r>
    </w:p>
    <w:p w:rsidR="006A7B06" w:rsidRDefault="006A7B06" w:rsidP="006A7B06">
      <w:pPr>
        <w:pStyle w:val="OPM-blankline"/>
      </w:pPr>
    </w:p>
    <w:p w:rsidR="009333BC" w:rsidRDefault="009333BC" w:rsidP="006A7B06">
      <w:pPr>
        <w:pStyle w:val="OPM-blankline"/>
      </w:pPr>
    </w:p>
    <w:p w:rsidR="006A7B06" w:rsidRPr="00580374" w:rsidRDefault="006A7B06" w:rsidP="006A7B06">
      <w:pPr>
        <w:pStyle w:val="OPM-conclusion"/>
      </w:pPr>
      <w:r w:rsidRPr="00580374">
        <w:t>Error("Please select Grocery Store for this demonstration.") if</w:t>
      </w:r>
    </w:p>
    <w:p w:rsidR="006A7B06" w:rsidRPr="00580374" w:rsidRDefault="006A7B06" w:rsidP="006A7B06">
      <w:pPr>
        <w:pStyle w:val="OPM-level1"/>
      </w:pPr>
      <w:r w:rsidRPr="00580374">
        <w:t>the business type is not grocery store</w:t>
      </w:r>
    </w:p>
    <w:p w:rsidR="00626FBD" w:rsidRDefault="00626FBD"/>
    <w:sectPr w:rsidR="00626FBD" w:rsidSect="00F24CA7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8">
      <wne:macro wne:macroName="TEMPLATEPROJECT.FLUENTRIBBON.ACTIONIGNORE"/>
    </wne:keymap>
    <wne:keymap wne:kcmPrimary="0079">
      <wne:macro wne:macroName="TEMPLATEPROJECT.FLUENTRIBBON.ACTIONCOMMENTARY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PREMISE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9">
      <wne:macro wne:macroName="TEMPLATEPROJECT.FLUENTRIBBON.ACTIONINVISIBLEOPERATOR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3">
      <wne:macro wne:macroName="TEMPLATEPROJECT.FLUENTRIBBON.ACTIONSILENTOPERATOR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F82" w:rsidRDefault="00034F82">
      <w:r>
        <w:separator/>
      </w:r>
    </w:p>
  </w:endnote>
  <w:endnote w:type="continuationSeparator" w:id="0">
    <w:p w:rsidR="00034F82" w:rsidRDefault="00034F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1D7" w:rsidRDefault="00B31311">
    <w:pPr>
      <w:pStyle w:val="Footer"/>
      <w:tabs>
        <w:tab w:val="clear" w:pos="8640"/>
      </w:tabs>
    </w:pPr>
    <w:fldSimple w:instr=" FILENAME   \* MERGEFORMAT ">
      <w:r w:rsidR="00EE44A3">
        <w:rPr>
          <w:noProof/>
        </w:rPr>
        <w:t>Document1</w:t>
      </w:r>
    </w:fldSimple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fldSimple w:instr=" PAGE   \* MERGEFORMAT ">
      <w:r w:rsidR="009333BC">
        <w:rPr>
          <w:noProof/>
        </w:rPr>
        <w:t>1</w:t>
      </w:r>
    </w:fldSimple>
  </w:p>
  <w:p w:rsidR="00FB31D7" w:rsidRDefault="00B31311">
    <w:pPr>
      <w:pStyle w:val="Footer"/>
      <w:tabs>
        <w:tab w:val="clear" w:pos="8640"/>
      </w:tabs>
    </w:pPr>
    <w:fldSimple w:instr=" SAVEDATE  \@ &quot;d/MM/yyyy h:mm am/pm&quot;  \* MERGEFORMAT ">
      <w:r w:rsidR="000470FE">
        <w:rPr>
          <w:noProof/>
        </w:rPr>
        <w:t>21/05/2013 4:14 PM</w:t>
      </w:r>
    </w:fldSimple>
  </w:p>
  <w:p w:rsidR="00FB31D7" w:rsidRDefault="00FB31D7"/>
  <w:p w:rsidR="00FB31D7" w:rsidRDefault="00FB31D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F82" w:rsidRDefault="00034F82">
      <w:r>
        <w:separator/>
      </w:r>
    </w:p>
  </w:footnote>
  <w:footnote w:type="continuationSeparator" w:id="0">
    <w:p w:rsidR="00034F82" w:rsidRDefault="00034F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embedSystemFonts/>
  <w:proofState w:spelling="clean"/>
  <w:attachedTemplate r:id="rId1"/>
  <w:stylePaneFormatFilter w:val="3F01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85F42"/>
    <w:rsid w:val="00034F82"/>
    <w:rsid w:val="000470FE"/>
    <w:rsid w:val="00065677"/>
    <w:rsid w:val="000B350E"/>
    <w:rsid w:val="000D65DF"/>
    <w:rsid w:val="00182F26"/>
    <w:rsid w:val="001A0F8D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4421"/>
    <w:rsid w:val="00321CD0"/>
    <w:rsid w:val="0034010E"/>
    <w:rsid w:val="00373E26"/>
    <w:rsid w:val="003F0733"/>
    <w:rsid w:val="00413176"/>
    <w:rsid w:val="004178BC"/>
    <w:rsid w:val="00447429"/>
    <w:rsid w:val="004504D7"/>
    <w:rsid w:val="004939AE"/>
    <w:rsid w:val="005228EC"/>
    <w:rsid w:val="0053506A"/>
    <w:rsid w:val="00580374"/>
    <w:rsid w:val="005A3915"/>
    <w:rsid w:val="005D3051"/>
    <w:rsid w:val="00626FBD"/>
    <w:rsid w:val="00661A26"/>
    <w:rsid w:val="006664A6"/>
    <w:rsid w:val="006A7B06"/>
    <w:rsid w:val="006C69BE"/>
    <w:rsid w:val="006F7FE1"/>
    <w:rsid w:val="0074585D"/>
    <w:rsid w:val="0077247A"/>
    <w:rsid w:val="00772B5A"/>
    <w:rsid w:val="00774752"/>
    <w:rsid w:val="00783573"/>
    <w:rsid w:val="00847B0C"/>
    <w:rsid w:val="00896539"/>
    <w:rsid w:val="0090509F"/>
    <w:rsid w:val="009333BC"/>
    <w:rsid w:val="00987B90"/>
    <w:rsid w:val="009B3E4A"/>
    <w:rsid w:val="009D0171"/>
    <w:rsid w:val="009E5410"/>
    <w:rsid w:val="00A10E5E"/>
    <w:rsid w:val="00AD0B0C"/>
    <w:rsid w:val="00B23E59"/>
    <w:rsid w:val="00B31311"/>
    <w:rsid w:val="00B6470C"/>
    <w:rsid w:val="00B97DA0"/>
    <w:rsid w:val="00BC4E8D"/>
    <w:rsid w:val="00C3534C"/>
    <w:rsid w:val="00C90129"/>
    <w:rsid w:val="00CB5917"/>
    <w:rsid w:val="00D56395"/>
    <w:rsid w:val="00D61C07"/>
    <w:rsid w:val="00D941A4"/>
    <w:rsid w:val="00E06407"/>
    <w:rsid w:val="00E10478"/>
    <w:rsid w:val="00E34A87"/>
    <w:rsid w:val="00E64889"/>
    <w:rsid w:val="00E71125"/>
    <w:rsid w:val="00E741F8"/>
    <w:rsid w:val="00EE44A3"/>
    <w:rsid w:val="00F1259A"/>
    <w:rsid w:val="00F203D1"/>
    <w:rsid w:val="00F234B6"/>
    <w:rsid w:val="00F24CA7"/>
    <w:rsid w:val="00F71D8C"/>
    <w:rsid w:val="00F85F42"/>
    <w:rsid w:val="00F92CBC"/>
    <w:rsid w:val="00FA71A6"/>
    <w:rsid w:val="00FB31D7"/>
    <w:rsid w:val="00FB5DE6"/>
    <w:rsid w:val="00FC0C00"/>
    <w:rsid w:val="00FD2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70FE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0470FE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0470FE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470FE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0470FE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0470FE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0470FE"/>
    <w:pPr>
      <w:spacing w:before="60" w:after="60"/>
      <w:ind w:left="284"/>
    </w:pPr>
  </w:style>
  <w:style w:type="paragraph" w:styleId="Footer">
    <w:name w:val="footer"/>
    <w:basedOn w:val="Normal"/>
    <w:rsid w:val="000470FE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0470FE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0470FE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0470FE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0470FE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0470F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470FE"/>
    <w:rPr>
      <w:vertAlign w:val="superscript"/>
    </w:rPr>
  </w:style>
  <w:style w:type="character" w:styleId="CommentReference">
    <w:name w:val="annotation reference"/>
    <w:basedOn w:val="DefaultParagraphFont"/>
    <w:semiHidden/>
    <w:rsid w:val="000470FE"/>
    <w:rPr>
      <w:sz w:val="16"/>
      <w:szCs w:val="16"/>
    </w:rPr>
  </w:style>
  <w:style w:type="paragraph" w:styleId="DocumentMap">
    <w:name w:val="Document Map"/>
    <w:basedOn w:val="Normal"/>
    <w:semiHidden/>
    <w:rsid w:val="000470F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0470FE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0470FE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0470FE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0470F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470FE"/>
    <w:rPr>
      <w:b/>
      <w:bCs/>
    </w:rPr>
  </w:style>
  <w:style w:type="paragraph" w:styleId="BalloonText">
    <w:name w:val="Balloon Text"/>
    <w:basedOn w:val="Normal"/>
    <w:semiHidden/>
    <w:rsid w:val="000470FE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0470FE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0470FE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0470FE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0470FE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0470FE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0470FE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0470FE"/>
  </w:style>
  <w:style w:type="paragraph" w:customStyle="1" w:styleId="OPM-blankline">
    <w:name w:val="OPM - blank line"/>
    <w:basedOn w:val="Normal"/>
    <w:rsid w:val="000470FE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0470FE"/>
    <w:rPr>
      <w:rFonts w:ascii="Verdana" w:hAnsi="Verdana"/>
      <w:color w:val="FF6600"/>
      <w:sz w:val="16"/>
    </w:rPr>
  </w:style>
  <w:style w:type="paragraph" w:customStyle="1" w:styleId="OPM-configuration">
    <w:name w:val="OPM - configuration"/>
    <w:basedOn w:val="Normal"/>
    <w:rsid w:val="0090509F"/>
    <w:pPr>
      <w:shd w:val="clear" w:color="auto" w:fill="E6E6E6"/>
    </w:pPr>
    <w:rPr>
      <w:rFonts w:ascii="Verdana" w:hAnsi="Verdana"/>
      <w:vanish/>
      <w:sz w:val="16"/>
      <w:szCs w:val="22"/>
    </w:rPr>
  </w:style>
  <w:style w:type="character" w:customStyle="1" w:styleId="OPM-Fact">
    <w:name w:val="OPM - Fact"/>
    <w:basedOn w:val="DefaultParagraphFont"/>
    <w:rsid w:val="0090509F"/>
    <w:rPr>
      <w:rFonts w:ascii="Times" w:hAnsi="Times"/>
      <w:vanish/>
      <w:color w:val="FF0000"/>
      <w:sz w:val="16"/>
      <w:szCs w:val="16"/>
    </w:rPr>
  </w:style>
  <w:style w:type="paragraph" w:customStyle="1" w:styleId="OPM-Heading">
    <w:name w:val="OPM - Heading"/>
    <w:basedOn w:val="Normal"/>
    <w:next w:val="OPM-Heading2"/>
    <w:rsid w:val="000470FE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0470FE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0470FE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0470FE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0470FE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0470FE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0470FE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0470FE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0470FE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0470FE"/>
    <w:pPr>
      <w:shd w:val="clear" w:color="auto" w:fill="FFD9B3"/>
      <w:ind w:left="3969"/>
      <w:outlineLvl w:val="8"/>
    </w:pPr>
  </w:style>
  <w:style w:type="character" w:customStyle="1" w:styleId="OPM-Operator">
    <w:name w:val="OPM - Operator"/>
    <w:basedOn w:val="OPM-Fact"/>
    <w:rsid w:val="0090509F"/>
  </w:style>
  <w:style w:type="paragraph" w:customStyle="1" w:styleId="OPM-RuleDefinition">
    <w:name w:val="OPM - Rule Definition"/>
    <w:basedOn w:val="OPM-blankline"/>
    <w:next w:val="Normal"/>
    <w:rsid w:val="0090509F"/>
  </w:style>
  <w:style w:type="paragraph" w:customStyle="1" w:styleId="OPM-RuleEndDate">
    <w:name w:val="OPM - Rule End Date"/>
    <w:basedOn w:val="OPM-blankline"/>
    <w:next w:val="OPM-conclusion"/>
    <w:rsid w:val="0090509F"/>
  </w:style>
  <w:style w:type="paragraph" w:customStyle="1" w:styleId="OPM-RuleName">
    <w:name w:val="OPM - Rule Name"/>
    <w:basedOn w:val="OPM-Heading3"/>
    <w:next w:val="OPM-conclusion"/>
    <w:rsid w:val="000470FE"/>
    <w:rPr>
      <w:b w:val="0"/>
      <w:i/>
      <w:sz w:val="16"/>
    </w:rPr>
  </w:style>
  <w:style w:type="paragraph" w:customStyle="1" w:styleId="OPM-RuleSource">
    <w:name w:val="OPM - Rule Source"/>
    <w:basedOn w:val="OPM-blankline"/>
    <w:next w:val="Normal"/>
    <w:rsid w:val="0090509F"/>
  </w:style>
  <w:style w:type="paragraph" w:customStyle="1" w:styleId="OPM-RuleStartDate">
    <w:name w:val="OPM - Rule Start Date"/>
    <w:basedOn w:val="OPM-blankline"/>
    <w:next w:val="OPM-RuleEndDate"/>
    <w:rsid w:val="0090509F"/>
  </w:style>
  <w:style w:type="paragraph" w:customStyle="1" w:styleId="OPM-RuleSynchId">
    <w:name w:val="OPM - Rule Synch Id"/>
    <w:basedOn w:val="OPM-blankline"/>
    <w:next w:val="OPM-RuleDefinition"/>
    <w:rsid w:val="0090509F"/>
  </w:style>
  <w:style w:type="paragraph" w:customStyle="1" w:styleId="OPM-ruletype">
    <w:name w:val="OPM - rule type"/>
    <w:basedOn w:val="OPM-Heading3"/>
    <w:rsid w:val="000470FE"/>
    <w:rPr>
      <w:i/>
    </w:rPr>
  </w:style>
  <w:style w:type="table" w:styleId="TableGrid">
    <w:name w:val="Table Grid"/>
    <w:basedOn w:val="TableNormal"/>
    <w:rsid w:val="000470FE"/>
    <w:pPr>
      <w:spacing w:after="120"/>
    </w:pPr>
    <w:rPr>
      <w:rFonts w:eastAsia="Batang"/>
      <w:lang w:val="en-PH"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0470FE"/>
    <w:rPr>
      <w:rFonts w:ascii="Verdana" w:eastAsia="Batang" w:hAnsi="Verdana"/>
      <w:sz w:val="16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Aug2013\Templates\Policy%20Modeling%2011.1.0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11.1.0 Word Template.dotm</Template>
  <TotalTime>18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Jasmine Lee</cp:lastModifiedBy>
  <cp:revision>9</cp:revision>
  <dcterms:created xsi:type="dcterms:W3CDTF">2012-07-20T01:24:00Z</dcterms:created>
  <dcterms:modified xsi:type="dcterms:W3CDTF">2013-07-20T00:35:00Z</dcterms:modified>
</cp:coreProperties>
</file>